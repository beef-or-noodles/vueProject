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435610</wp:posOffset>
                </wp:positionV>
                <wp:extent cx="4443730" cy="3192145"/>
                <wp:effectExtent l="0" t="0" r="0" b="0"/>
                <wp:wrapNone/>
                <wp:docPr id="9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3730" cy="319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</w:rPr>
                              <w:t>熟练使用javaScript、HTML/HTML5、CSS/CSS3、Ajax等前端开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</w:rPr>
                              <w:t>发语言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</w:rPr>
                              <w:t>熟练使用Ps、Dreamweaver、MyEclipse，HBuilder、Atom等开 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</w:rPr>
                              <w:t>工具以及SVN、git代码管理工具及浏览器控制台调试代码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</w:rPr>
                              <w:t>熟练使用Bootstrap、jQuery、vue.js、ElementUI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  <w:lang w:val="en-US" w:eastAsia="zh-CN"/>
                              </w:rPr>
                              <w:t>vant(移动端)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</w:rPr>
                              <w:t>主流前端框架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  <w:lang w:val="en-US" w:eastAsia="zh-CN"/>
                              </w:rPr>
                              <w:t xml:space="preserve">熟练使用vue全家(vue+vue-router+vuex+axios)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  <w:lang w:val="en-US" w:eastAsia="zh-CN"/>
                              </w:rPr>
                              <w:t>及npm webpack打包工具；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</w:rPr>
                              <w:t>可以使用js原生代码编写网页逻辑，能使用html5编写响应式的网页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</w:rPr>
                              <w:t>了解jsp，MysQl、Java后端服务其语言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  <w:lang w:val="en-US" w:eastAsia="zh-CN"/>
                              </w:rPr>
                              <w:t xml:space="preserve"> 使用nodejs+vue+Mysql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  <w:lang w:val="en-US" w:eastAsia="zh-CN"/>
                              </w:rPr>
                              <w:t>写了一个博客系统；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</w:rPr>
                              <w:t>能够手写DIV+CSS制作出符合网页标准化的静态网页原型HTML，兼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</w:rPr>
                              <w:t>容IE8/9/火狐/谷歌等主流浏览器，并迅速定位和解决技术问题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  <w:lang w:eastAsia="zh-CN"/>
                              </w:rPr>
                              <w:t>；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218.15pt;margin-top:34.3pt;height:251.35pt;width:349.9pt;z-index:251652096;mso-width-relative:page;mso-height-relative:page;" filled="f" stroked="f" coordsize="21600,21600" o:gfxdata="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B09&#10;lzXYAAAACwEAAA8AAAAAAAAAAQAgAAAAIgAAAGRycy9kb3ducmV2LnhtbFBLAQIUABQAAAAIAIdO&#10;4kBvoy+0sQEAADMDAAAOAAAAAAAAAAEAIAAAACc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</w:rPr>
                        <w:t>熟练使用javaScript、HTML/HTML5、CSS/CSS3、Ajax等前端开</w:t>
                      </w: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</w:rPr>
                        <w:t>发语言</w:t>
                      </w: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  <w:lang w:eastAsia="zh-CN"/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</w:rPr>
                        <w:t>熟练使用Ps、Dreamweaver、MyEclipse，HBuilder、Atom等开 发</w:t>
                      </w: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</w:rPr>
                        <w:t>工具以及SVN、git代码管理工具及浏览器控制台调试代码</w:t>
                      </w: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  <w:lang w:eastAsia="zh-CN"/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</w:rPr>
                        <w:t>熟练使用Bootstrap、jQuery、vue.js、ElementUI</w:t>
                      </w: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  <w:lang w:val="en-US" w:eastAsia="zh-CN"/>
                        </w:rPr>
                        <w:t>vant(移动端)</w:t>
                      </w: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</w:rPr>
                        <w:t>主流前端框架</w:t>
                      </w: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  <w:lang w:val="en-US" w:eastAsia="zh-CN"/>
                        </w:rPr>
                        <w:t xml:space="preserve">熟练使用vue全家(vue+vue-router+vuex+axios) </w:t>
                      </w: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  <w:lang w:val="en-US" w:eastAsia="zh-CN"/>
                        </w:rPr>
                        <w:t>及npm webpack打包工具；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</w:rPr>
                        <w:t>可以使用js原生代码编写网页逻辑，能使用html5编写响应式的网页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</w:rPr>
                        <w:t>了解jsp，MysQl、Java后端服务其语言</w:t>
                      </w: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  <w:lang w:val="en-US" w:eastAsia="zh-CN"/>
                        </w:rPr>
                        <w:t xml:space="preserve"> 使用nodejs+vue+Mysql    </w:t>
                      </w: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  <w:lang w:val="en-US" w:eastAsia="zh-CN"/>
                        </w:rPr>
                        <w:t>写了一个博客系统；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</w:rPr>
                        <w:t>能够手写DIV+CSS制作出符合网页标准化的静态网页原型HTML，兼</w:t>
                      </w: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</w:rPr>
                        <w:t>容IE8/9/火狐/谷歌等主流浏览器，并迅速定位和解决技术问题</w:t>
                      </w: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  <w:lang w:eastAsia="zh-CN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3829685</wp:posOffset>
                </wp:positionH>
                <wp:positionV relativeFrom="paragraph">
                  <wp:posOffset>231140</wp:posOffset>
                </wp:positionV>
                <wp:extent cx="3312160" cy="0"/>
                <wp:effectExtent l="0" t="0" r="0" b="0"/>
                <wp:wrapNone/>
                <wp:docPr id="2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216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BFBFB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o:spt="20" style="position:absolute;left:0pt;margin-left:301.55pt;margin-top:18.2pt;height:0pt;width:260.8pt;z-index:251659264;mso-width-relative:page;mso-height-relative:page;" filled="f" stroked="t" coordsize="21600,21600" o:gfxdata="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mhRbgNkAAAAKAQAADwAAAAAA&#10;AAABACAAAAAiAAAAZHJzL2Rvd25yZXYueG1sUEsBAhQAFAAAAAgAh07iQHJcTJfZAQAAlgMAAA4A&#10;AAAAAAAAAQAgAAAAKAEAAGRycy9lMm9Eb2MueG1sUEsFBgAAAAAGAAYAWQEAAHMFAAAAAA==&#10;">
                <v:fill on="f" focussize="0,0"/>
                <v:stroke weight="0.5pt" color="#BFBFBF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2586355</wp:posOffset>
                </wp:positionH>
                <wp:positionV relativeFrom="paragraph">
                  <wp:posOffset>24765</wp:posOffset>
                </wp:positionV>
                <wp:extent cx="1431925" cy="396240"/>
                <wp:effectExtent l="0" t="0" r="0" b="0"/>
                <wp:wrapNone/>
                <wp:docPr id="2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2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561"/>
                              <w:rPr>
                                <w:color w:val="323E4F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203.65pt;margin-top:1.95pt;height:31.2pt;width:112.75pt;z-index:251658240;mso-width-relative:page;mso-height-relative:page;" filled="f" stroked="f" coordsize="21600,21600" o:gfxdata="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H99ry/W&#10;AAAACAEAAA8AAAAAAAAAAQAgAAAAIgAAAGRycy9kb3ducmV2LnhtbFBLAQIUABQAAAAIAIdO4kAE&#10;eTj/sAEAADIDAAAOAAAAAAAAAAEAIAAAACUBAABkcnMvZTJvRG9jLnhtbFBLBQYAAAAABgAGAFkB&#10;AAB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ind w:firstLine="561"/>
                        <w:rPr>
                          <w:color w:val="323E4F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2703195</wp:posOffset>
                </wp:positionH>
                <wp:positionV relativeFrom="paragraph">
                  <wp:posOffset>95885</wp:posOffset>
                </wp:positionV>
                <wp:extent cx="179705" cy="288290"/>
                <wp:effectExtent l="0" t="0" r="0" b="0"/>
                <wp:wrapNone/>
                <wp:docPr id="23" name="自选图形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288290"/>
                        </a:xfrm>
                        <a:prstGeom prst="homePlate">
                          <a:avLst>
                            <a:gd name="adj" fmla="val 25000"/>
                          </a:avLst>
                        </a:prstGeom>
                        <a:solidFill>
                          <a:schemeClr val="tx2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523" o:spid="_x0000_s1026" o:spt="15" type="#_x0000_t15" style="position:absolute;left:0pt;margin-left:212.85pt;margin-top:7.55pt;height:22.7pt;width:14.15pt;z-index:251661312;mso-width-relative:page;mso-height-relative:page;" fillcolor="#1F497D [3215]" filled="t" stroked="f" coordsize="21600,21600" o:gfxdata="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jReLDYAAAACQEAAA8AAAAAAAAAAQAgAAAAIgAA&#10;AGRycy9kb3ducmV2LnhtbFBLAQIUABQAAAAIAIdO4kDQ/leWzwEAAGIDAAAOAAAAAAAAAAEAIAAA&#10;ACcBAABkcnMvZTJvRG9jLnhtbFBLBQYAAAAABgAGAFkBAABoBQAAAAA=&#10;" adj="16200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2438400" cy="10692130"/>
                <wp:effectExtent l="0" t="0" r="0" b="1397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6921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0pt;margin-top:5.4pt;height:841.9pt;width:192pt;z-index:-251668480;v-text-anchor:middle;mso-width-relative:page;mso-height-relative:page;" fillcolor="#F2F2F2" filled="t" stroked="f" coordsize="21600,21600" o:gfxdata="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L14kYrYAAAACAEAAA8AAAAAAAAAAQAgAAAAIgAAAGRycy9kb3ducmV2LnhtbFBLAQIUABQAAAAI&#10;AIdO4kDGDoAQtAEAADgDAAAOAAAAAAAAAAEAIAAAACcBAABkcnMvZTJvRG9jLnhtbFBLBQYAAAAA&#10;BgAGAFkBAABN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1886585</wp:posOffset>
                </wp:positionV>
                <wp:extent cx="1868805" cy="755650"/>
                <wp:effectExtent l="0" t="0" r="0" b="0"/>
                <wp:wrapNone/>
                <wp:docPr id="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805" cy="755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kern w:val="24"/>
                                <w:sz w:val="40"/>
                                <w:szCs w:val="40"/>
                              </w:rPr>
                              <w:t>吴万强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color w:val="FFFFFF"/>
                                <w:sz w:val="15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1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1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1"/>
                                <w:szCs w:val="40"/>
                              </w:rPr>
                              <w:t>web前端程序员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1.75pt;margin-top:148.55pt;height:59.5pt;width:147.15pt;z-index:251650048;mso-width-relative:page;mso-height-relative:page;" filled="f" stroked="f" coordsize="21600,21600" o:gfxdata="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NIuIQ&#10;1wAAAAoBAAAPAAAAAAAAAAEAIAAAACIAAABkcnMvZG93bnJldi54bWxQSwECFAAUAAAACACHTuJA&#10;tnxUfLABAAAxAwAADgAAAAAAAAABACAAAAAm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hAnsi="微软雅黑" w:eastAsia="微软雅黑"/>
                          <w:b/>
                          <w:color w:val="FFFFFF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kern w:val="24"/>
                          <w:sz w:val="40"/>
                          <w:szCs w:val="40"/>
                        </w:rPr>
                        <w:t>吴万强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color w:val="FFFFFF"/>
                          <w:sz w:val="15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1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1"/>
                          <w:szCs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1"/>
                          <w:szCs w:val="40"/>
                        </w:rPr>
                        <w:t>web前端程序员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-26670</wp:posOffset>
                </wp:positionV>
                <wp:extent cx="2609215" cy="3629660"/>
                <wp:effectExtent l="7620" t="7620" r="12065" b="0"/>
                <wp:wrapNone/>
                <wp:docPr id="18" name="自选图形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215" cy="3629660"/>
                        </a:xfrm>
                        <a:prstGeom prst="flowChartDocument">
                          <a:avLst/>
                        </a:prstGeom>
                        <a:solidFill>
                          <a:schemeClr val="tx2"/>
                        </a:solidFill>
                        <a:ln w="1587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539" o:spid="_x0000_s1026" o:spt="114" type="#_x0000_t114" style="position:absolute;left:0pt;margin-left:-14.95pt;margin-top:-2.1pt;height:285.8pt;width:205.45pt;z-index:-251654144;mso-width-relative:page;mso-height-relative:page;" fillcolor="#1F497D [3215]" filled="t" stroked="t" coordsize="21600,21600" o:gfxdata="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b3LndoAAAAKAQAADwAAAAAAAAABACAAAAAi&#10;AAAAZHJzL2Rvd25yZXYueG1sUEsBAhQAFAAAAAgAh07iQLUfiH8IAgAA9gMAAA4AAAAAAAAAAQAg&#10;AAAAKQEAAGRycy9lMm9Eb2MueG1sUEsFBgAAAAAGAAYAWQEAAKMFAAAAAA==&#10;">
                <v:fill on="t" focussize="0,0"/>
                <v:stroke weight="1.25pt" color="#FFFFFF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64770</wp:posOffset>
            </wp:positionV>
            <wp:extent cx="1304925" cy="1551305"/>
            <wp:effectExtent l="0" t="0" r="9525" b="10795"/>
            <wp:wrapTopAndBottom/>
            <wp:docPr id="8" name="图片 8" descr="D:\HTML\vuePorject\server\upload\2019年02月26日11时45分29秒-2a9b41bb-5fc3-4735-ac39-e54e6ce592b5.jpg2019年02月26日11时45分29秒-2a9b41bb-5fc3-4735-ac39-e54e6ce592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:\HTML\vuePorject\server\upload\2019年02月26日11时45分29秒-2a9b41bb-5fc3-4735-ac39-e54e6ce592b5.jpg2019年02月26日11时45分29秒-2a9b41bb-5fc3-4735-ac39-e54e6ce592b5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71120</wp:posOffset>
                </wp:positionV>
                <wp:extent cx="2384425" cy="338455"/>
                <wp:effectExtent l="0" t="0" r="0" b="4445"/>
                <wp:wrapNone/>
                <wp:docPr id="10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84425" cy="338455"/>
                        </a:xfrm>
                        <a:prstGeom prst="homePlate">
                          <a:avLst>
                            <a:gd name="adj" fmla="val 35062"/>
                          </a:avLst>
                        </a:prstGeom>
                        <a:solidFill>
                          <a:schemeClr val="tx2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ind w:firstLine="280" w:firstLineChars="1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联系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方式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五边形 78" o:spid="_x0000_s1026" o:spt="15" type="#_x0000_t15" style="position:absolute;left:0pt;flip:x;margin-left:12.75pt;margin-top:5.6pt;height:26.65pt;width:187.75pt;z-index:251653120;v-text-anchor:middle;mso-width-relative:page;mso-height-relative:page;" fillcolor="#1F497D [3215]" filled="t" stroked="f" coordsize="21600,21600" o:gfxdata="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ncNjaNcAAAAIAQAADwAA&#10;AAAAAAABACAAAAAiAAAAZHJzL2Rvd25yZXYueG1sUEsBAhQAFAAAAAgAh07iQEkOhDDeAQAAgQMA&#10;AA4AAAAAAAAAAQAgAAAAJgEAAGRycy9lMm9Eb2MueG1sUEsFBgAAAAAGAAYAWQEAAHYFAAAAAA==&#10;" adj="20526"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192" w:lineRule="auto"/>
                        <w:ind w:firstLine="280" w:firstLineChars="100"/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联系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方式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66675</wp:posOffset>
                </wp:positionV>
                <wp:extent cx="179705" cy="288290"/>
                <wp:effectExtent l="0" t="0" r="0" b="0"/>
                <wp:wrapNone/>
                <wp:docPr id="25" name="自选图形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288290"/>
                        </a:xfrm>
                        <a:prstGeom prst="homePlate">
                          <a:avLst>
                            <a:gd name="adj" fmla="val 25000"/>
                          </a:avLst>
                        </a:prstGeom>
                        <a:solidFill>
                          <a:schemeClr val="tx2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528" o:spid="_x0000_s1026" o:spt="15" type="#_x0000_t15" style="position:absolute;left:0pt;margin-left:209.95pt;margin-top:5.25pt;height:22.7pt;width:14.15pt;z-index:251663360;mso-width-relative:page;mso-height-relative:page;" fillcolor="#1F497D [3215]" filled="t" stroked="f" coordsize="21600,21600" o:gfxdata="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MnsGatkAAAAJAQAADwAAAAAAAAABACAAAAAi&#10;AAAAZHJzL2Rvd25yZXYueG1sUEsBAhQAFAAAAAgAh07iQCuXXHzQAQAAYgMAAA4AAAAAAAAAAQAg&#10;AAAAKAEAAGRycy9lMm9Eb2MueG1sUEsFBgAAAAAGAAYAWQEAAGoFAAAAAA==&#10;" adj="16200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2606675</wp:posOffset>
                </wp:positionH>
                <wp:positionV relativeFrom="paragraph">
                  <wp:posOffset>5080</wp:posOffset>
                </wp:positionV>
                <wp:extent cx="1431925" cy="396240"/>
                <wp:effectExtent l="0" t="0" r="0" b="0"/>
                <wp:wrapNone/>
                <wp:docPr id="2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2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561"/>
                              <w:rPr>
                                <w:color w:val="323E4F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205.25pt;margin-top:0.4pt;height:31.2pt;width:112.75pt;z-index:251664384;mso-width-relative:page;mso-height-relative:page;" filled="f" stroked="f" coordsize="21600,21600" o:gfxdata="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L2jW0nUAAAA&#10;BwEAAA8AAAAAAAAAAQAgAAAAIgAAAGRycy9kb3ducmV2LnhtbFBLAQIUABQAAAAIAIdO4kC5Chix&#10;rwEAADIDAAAOAAAAAAAAAAEAIAAAACM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ind w:firstLine="561"/>
                        <w:rPr>
                          <w:color w:val="323E4F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8"/>
                          <w:szCs w:val="28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-</w: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81915</wp:posOffset>
                </wp:positionV>
                <wp:extent cx="3312160" cy="0"/>
                <wp:effectExtent l="0" t="0" r="0" b="0"/>
                <wp:wrapNone/>
                <wp:docPr id="33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216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BFBFB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o:spt="20" style="position:absolute;left:0pt;margin-left:300.05pt;margin-top:6.45pt;height:0pt;width:260.8pt;z-index:251665408;mso-width-relative:page;mso-height-relative:page;" filled="f" stroked="t" coordsize="21600,21600" o:gfxdata="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rNxm7XAAAACgEAAA8AAAAAAAAA&#10;AQAgAAAAIgAAAGRycy9kb3ducmV2LnhtbFBLAQIUABQAAAAIAIdO4kAYls/Q2QEAAJYDAAAOAAAA&#10;AAAAAAEAIAAAACYBAABkcnMvZTJvRG9jLnhtbFBLBQYAAAAABgAGAFkBAABxBQAAAAA=&#10;">
                <v:fill on="f" focussize="0,0"/>
                <v:stroke weight="0.5pt" color="#BFBFBF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96520</wp:posOffset>
                </wp:positionV>
                <wp:extent cx="168275" cy="127635"/>
                <wp:effectExtent l="0" t="0" r="3175" b="5715"/>
                <wp:wrapNone/>
                <wp:docPr id="2" name="等腰三角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8275" cy="12763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323E4F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等腰三角形 79" o:spid="_x0000_s1026" o:spt="5" type="#_x0000_t5" style="position:absolute;left:0pt;margin-left:186.75pt;margin-top:7.6pt;height:10.05pt;width:13.25pt;rotation:11796480f;z-index:251646976;v-text-anchor:middle;mso-width-relative:page;mso-height-relative:page;" fillcolor="#323E4F" filled="t" stroked="f" coordsize="21600,21600" o:gfxdata="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kIzESNQAAAAJAQAA&#10;DwAAAAAAAAABACAAAAAiAAAAZHJzL2Rvd25yZXYueG1sUEsBAhQAFAAAAAgAh07iQA5mz/HkAQAA&#10;fwMAAA4AAAAAAAAAAQAgAAAAIwEAAGRycy9lMm9Eb2MueG1sUEsFBgAAAAAGAAYAWQEAAHkFAAAA&#10;AA==&#10;" adj="21600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90170</wp:posOffset>
                </wp:positionV>
                <wp:extent cx="4536440" cy="904875"/>
                <wp:effectExtent l="0" t="0" r="0" b="0"/>
                <wp:wrapNone/>
                <wp:docPr id="6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440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</w:rPr>
                              <w:t>一、201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lang w:val="en-US" w:eastAsia="zh-CN"/>
                              </w:rPr>
                              <w:t>2017/07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</w:rPr>
                              <w:t>重庆微涅网络科技有限公司  web前端开发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lang w:val="en-US" w:eastAsia="zh-CN"/>
                              </w:rPr>
                              <w:t>二、2017/07-2018/01  重庆兴澜科技有限公司     web前端开发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lang w:val="en-US" w:eastAsia="zh-CN"/>
                              </w:rPr>
                              <w:t>三、2018/03 -至今      重庆瀚乐思科技有限公司   web前端开发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214.5pt;margin-top:7.1pt;height:71.25pt;width:357.2pt;z-index:251643904;mso-width-relative:page;mso-height-relative:page;" filled="f" stroked="f" coordsize="21600,21600" o:gfxdata="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30RQx2wAAAAsBAAAP&#10;AAAAAAAAAAEAIAAAACIAAABkcnMvZG93bnJldi54bWxQSwECFAAUAAAACACHTuJAEq7fSaMBAAAl&#10;AwAADgAAAAAAAAABACAAAAAq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</w:rPr>
                        <w:t>一、201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lang w:val="en-US" w:eastAsia="zh-CN"/>
                        </w:rPr>
                        <w:t>2017/07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</w:rPr>
                        <w:t>重庆微涅网络科技有限公司  web前端开发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lang w:val="en-US" w:eastAsia="zh-CN"/>
                        </w:rPr>
                        <w:t>二、2017/07-2018/01  重庆兴澜科技有限公司     web前端开发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lang w:val="en-US" w:eastAsia="zh-CN"/>
                        </w:rPr>
                        <w:t>三、2018/03 -至今      重庆瀚乐思科技有限公司   web前端开发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22860</wp:posOffset>
                </wp:positionV>
                <wp:extent cx="1990725" cy="617855"/>
                <wp:effectExtent l="0" t="0" r="0" b="1905"/>
                <wp:wrapNone/>
                <wp:docPr id="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617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80"/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  <w:szCs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  <w:szCs w:val="19"/>
                                <w:lang w:val="en-US" w:eastAsia="zh-CN"/>
                              </w:rPr>
                              <w:t>15023376404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80"/>
                              <w:rPr>
                                <w:rFonts w:ascii="微软雅黑" w:hAnsi="微软雅黑" w:eastAsia="微软雅黑"/>
                                <w:color w:val="3B3838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  <w:szCs w:val="19"/>
                              </w:rPr>
                              <w:t>1570769179@qq</w:t>
                            </w:r>
                            <w:r>
                              <w:rPr>
                                <w:rFonts w:ascii="微软雅黑" w:hAnsi="微软雅黑" w:eastAsia="微软雅黑"/>
                                <w:color w:val="3B3838"/>
                                <w:kern w:val="24"/>
                                <w:sz w:val="21"/>
                                <w:szCs w:val="19"/>
                              </w:rPr>
                              <w:t>.com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8.5pt;margin-top:1.8pt;height:48.65pt;width:156.75pt;z-index:251651072;mso-width-relative:page;mso-height-relative:page;" filled="f" stroked="f" coordsize="21600,21600" o:gfxdata="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aa3bM1gAA&#10;AAgBAAAPAAAAAAAAAAEAIAAAACIAAABkcnMvZG93bnJldi54bWxQSwECFAAUAAAACACHTuJATiEv&#10;Q64BAAAy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80"/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  <w:szCs w:val="1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  <w:szCs w:val="19"/>
                          <w:lang w:val="en-US" w:eastAsia="zh-CN"/>
                        </w:rPr>
                        <w:t>15023376404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80"/>
                        <w:rPr>
                          <w:rFonts w:ascii="微软雅黑" w:hAnsi="微软雅黑" w:eastAsia="微软雅黑"/>
                          <w:color w:val="3B3838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  <w:szCs w:val="19"/>
                        </w:rPr>
                        <w:t>1570769179@qq</w:t>
                      </w:r>
                      <w:r>
                        <w:rPr>
                          <w:rFonts w:ascii="微软雅黑" w:hAnsi="微软雅黑" w:eastAsia="微软雅黑"/>
                          <w:color w:val="3B3838"/>
                          <w:kern w:val="24"/>
                          <w:sz w:val="21"/>
                          <w:szCs w:val="19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112395</wp:posOffset>
                </wp:positionV>
                <wp:extent cx="179705" cy="180975"/>
                <wp:effectExtent l="0" t="0" r="10795" b="9525"/>
                <wp:wrapNone/>
                <wp:docPr id="19" name="Freeform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705" cy="1809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rect l="0" t="0" r="0" b="0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86" o:spid="_x0000_s1026" o:spt="100" style="position:absolute;left:0pt;margin-left:36.6pt;margin-top:8.85pt;height:14.25pt;width:14.15pt;z-index:251657216;mso-width-relative:page;mso-height-relative:page;" fillcolor="#323E4F" filled="t" stroked="f" coordsize="60,60" o:gfxdata="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k55TdNcA&#10;AAAIAQAADwAAAAAAAAABACAAAAAiAAAAZHJzL2Rvd25yZXYueG1sUEsBAhQAFAAAAAgAh07iQM8U&#10;7DwEAwAArAkAAA4AAAAAAAAAAQAgAAAAJgEAAGRycy9lMm9Eb2MueG1sUEsFBgAAAAAGAAYAWQEA&#10;AJwGAAAAAA==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429260</wp:posOffset>
                </wp:positionH>
                <wp:positionV relativeFrom="paragraph">
                  <wp:posOffset>60960</wp:posOffset>
                </wp:positionV>
                <wp:extent cx="215900" cy="153670"/>
                <wp:effectExtent l="0" t="0" r="12700" b="17780"/>
                <wp:wrapNone/>
                <wp:docPr id="20" name="Freeform 4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15900" cy="153670"/>
                        </a:xfrm>
                        <a:custGeom>
                          <a:avLst/>
                          <a:gdLst>
                            <a:gd name="txL" fmla="*/ 0 w 229"/>
                            <a:gd name="txT" fmla="*/ 0 h 163"/>
                            <a:gd name="txR" fmla="*/ 229 w 229"/>
                            <a:gd name="txB" fmla="*/ 163 h 163"/>
                          </a:gdLst>
                          <a:ahLst/>
                          <a:cxnLst>
                            <a:cxn ang="0">
                              <a:pos x="3092" y="64834"/>
                            </a:cxn>
                            <a:cxn ang="0">
                              <a:pos x="0" y="40135"/>
                            </a:cxn>
                            <a:cxn ang="0">
                              <a:pos x="43285" y="0"/>
                            </a:cxn>
                            <a:cxn ang="0">
                              <a:pos x="698750" y="9262"/>
                            </a:cxn>
                            <a:cxn ang="0">
                              <a:pos x="708025" y="55572"/>
                            </a:cxn>
                            <a:cxn ang="0">
                              <a:pos x="695658" y="77184"/>
                            </a:cxn>
                            <a:cxn ang="0">
                              <a:pos x="367926" y="262424"/>
                            </a:cxn>
                            <a:cxn ang="0">
                              <a:pos x="321548" y="253162"/>
                            </a:cxn>
                            <a:cxn ang="0">
                              <a:pos x="272079" y="225376"/>
                            </a:cxn>
                            <a:cxn ang="0">
                              <a:pos x="166958" y="163629"/>
                            </a:cxn>
                            <a:cxn ang="0">
                              <a:pos x="677107" y="138930"/>
                            </a:cxn>
                            <a:cxn ang="0">
                              <a:pos x="708025" y="142018"/>
                            </a:cxn>
                            <a:cxn ang="0">
                              <a:pos x="701841" y="466189"/>
                            </a:cxn>
                            <a:cxn ang="0">
                              <a:pos x="658556" y="500150"/>
                            </a:cxn>
                            <a:cxn ang="0">
                              <a:pos x="89663" y="503237"/>
                            </a:cxn>
                            <a:cxn ang="0">
                              <a:pos x="18551" y="478538"/>
                            </a:cxn>
                            <a:cxn ang="0">
                              <a:pos x="0" y="419879"/>
                            </a:cxn>
                            <a:cxn ang="0">
                              <a:pos x="6184" y="129668"/>
                            </a:cxn>
                            <a:cxn ang="0">
                              <a:pos x="52561" y="151280"/>
                            </a:cxn>
                            <a:cxn ang="0">
                              <a:pos x="136040" y="203765"/>
                            </a:cxn>
                            <a:cxn ang="0">
                              <a:pos x="170050" y="231551"/>
                            </a:cxn>
                            <a:cxn ang="0">
                              <a:pos x="154591" y="265512"/>
                            </a:cxn>
                            <a:cxn ang="0">
                              <a:pos x="129856" y="317996"/>
                            </a:cxn>
                            <a:cxn ang="0">
                              <a:pos x="117489" y="345782"/>
                            </a:cxn>
                            <a:cxn ang="0">
                              <a:pos x="129856" y="351957"/>
                            </a:cxn>
                            <a:cxn ang="0">
                              <a:pos x="148407" y="333433"/>
                            </a:cxn>
                            <a:cxn ang="0">
                              <a:pos x="191692" y="287123"/>
                            </a:cxn>
                            <a:cxn ang="0">
                              <a:pos x="216427" y="262424"/>
                            </a:cxn>
                            <a:cxn ang="0">
                              <a:pos x="247345" y="271686"/>
                            </a:cxn>
                            <a:cxn ang="0">
                              <a:pos x="299906" y="305647"/>
                            </a:cxn>
                            <a:cxn ang="0">
                              <a:pos x="340099" y="327258"/>
                            </a:cxn>
                            <a:cxn ang="0">
                              <a:pos x="377201" y="324171"/>
                            </a:cxn>
                            <a:cxn ang="0">
                              <a:pos x="405027" y="308734"/>
                            </a:cxn>
                            <a:cxn ang="0">
                              <a:pos x="460680" y="274774"/>
                            </a:cxn>
                            <a:cxn ang="0">
                              <a:pos x="494690" y="259337"/>
                            </a:cxn>
                            <a:cxn ang="0">
                              <a:pos x="519424" y="280948"/>
                            </a:cxn>
                            <a:cxn ang="0">
                              <a:pos x="559618" y="330346"/>
                            </a:cxn>
                            <a:cxn ang="0">
                              <a:pos x="581261" y="351957"/>
                            </a:cxn>
                            <a:cxn ang="0">
                              <a:pos x="593628" y="342695"/>
                            </a:cxn>
                            <a:cxn ang="0">
                              <a:pos x="584353" y="317996"/>
                            </a:cxn>
                            <a:cxn ang="0">
                              <a:pos x="562710" y="265512"/>
                            </a:cxn>
                            <a:cxn ang="0">
                              <a:pos x="547251" y="225376"/>
                            </a:cxn>
                            <a:cxn ang="0">
                              <a:pos x="575077" y="203765"/>
                            </a:cxn>
                            <a:cxn ang="0">
                              <a:pos x="652372" y="154367"/>
                            </a:cxn>
                            <a:cxn ang="0">
                              <a:pos x="677107" y="138930"/>
                            </a:cxn>
                          </a:cxnLst>
                          <a:rect l="txL" t="txT" r="txR" b="txB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456" o:spid="_x0000_s1026" o:spt="100" style="position:absolute;left:0pt;margin-left:33.8pt;margin-top:4.8pt;height:12.1pt;width:17pt;z-index:251658240;mso-width-relative:page;mso-height-relative:page;" fillcolor="#323E4F" filled="t" stroked="f" coordsize="229,163" o:gfxdata="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<v:path o:connectlocs="3092,64834;0,40135;43285,0;698750,9262;708025,55572;695658,77184;367926,262424;321548,253162;272079,225376;166958,163629;677107,138930;708025,142018;701841,466189;658556,500150;89663,503237;18551,478538;0,419879;6184,129668;52561,151280;136040,203765;170050,231551;154591,265512;129856,317996;117489,345782;129856,351957;148407,333433;191692,287123;216427,262424;247345,271686;299906,305647;340099,327258;377201,324171;405027,308734;460680,274774;494690,259337;519424,280948;559618,330346;581261,351957;593628,342695;584353,317996;562710,265512;547251,225376;575077,203765;652372,154367;677107,138930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42545</wp:posOffset>
                </wp:positionV>
                <wp:extent cx="2384425" cy="339090"/>
                <wp:effectExtent l="0" t="0" r="0" b="3810"/>
                <wp:wrapNone/>
                <wp:docPr id="11" name="五边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84425" cy="339090"/>
                        </a:xfrm>
                        <a:prstGeom prst="homePlate">
                          <a:avLst>
                            <a:gd name="adj" fmla="val 34996"/>
                          </a:avLst>
                        </a:prstGeom>
                        <a:solidFill>
                          <a:schemeClr val="tx2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ind w:firstLine="280" w:firstLineChars="1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信息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五边形 76" o:spid="_x0000_s1026" o:spt="15" type="#_x0000_t15" style="position:absolute;left:0pt;flip:x;margin-left:12.35pt;margin-top:3.35pt;height:26.7pt;width:187.75pt;z-index:251654144;v-text-anchor:middle;mso-width-relative:page;mso-height-relative:page;" fillcolor="#1F497D [3215]" filled="t" stroked="f" coordsize="21600,21600" o:gfxdata="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5liPtUAAAAHAQAADwAA&#10;AAAAAAABACAAAAAiAAAAZHJzL2Rvd25yZXYueG1sUEsBAhQAFAAAAAgAh07iQEaiVCvgAQAAgQMA&#10;AA4AAAAAAAAAAQAgAAAAJAEAAGRycy9lMm9Eb2MueG1sUEsFBgAAAAAGAAYAWQEAAHYFAAAAAA==&#10;" adj="20526"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192" w:lineRule="auto"/>
                        <w:ind w:firstLine="280" w:firstLineChars="100"/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2372995</wp:posOffset>
                </wp:positionH>
                <wp:positionV relativeFrom="paragraph">
                  <wp:posOffset>66040</wp:posOffset>
                </wp:positionV>
                <wp:extent cx="168275" cy="127635"/>
                <wp:effectExtent l="0" t="0" r="3175" b="5715"/>
                <wp:wrapNone/>
                <wp:docPr id="3" name="等腰三角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8275" cy="12763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323E4F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等腰三角形 77" o:spid="_x0000_s1026" o:spt="5" type="#_x0000_t5" style="position:absolute;left:0pt;margin-left:186.85pt;margin-top:5.2pt;height:10.05pt;width:13.25pt;rotation:11796480f;z-index:251649024;v-text-anchor:middle;mso-width-relative:page;mso-height-relative:page;" fillcolor="#323E4F" filled="t" stroked="f" coordsize="21600,21600" o:gfxdata="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Gp7lQ1AAAAAkBAAAP&#10;AAAAAAAAAAEAIAAAACIAAABkcnMvZG93bnJldi54bWxQSwECFAAUAAAACACHTuJA1NtsBeMBAAB/&#10;AwAADgAAAAAAAAABACAAAAAjAQAAZHJzL2Uyb0RvYy54bWxQSwUGAAAAAAYABgBZAQAAeAUAAAAA&#10;" adj="21600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15240</wp:posOffset>
                </wp:positionV>
                <wp:extent cx="2098040" cy="1092200"/>
                <wp:effectExtent l="0" t="0" r="0" b="1905"/>
                <wp:wrapNone/>
                <wp:docPr id="1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040" cy="109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   龄：2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爱   好：骑行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45" w:hanging="945" w:hangingChars="45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1.65pt;margin-top:1.2pt;height:86pt;width:165.2pt;z-index:251655168;mso-width-relative:page;mso-height-relative:page;" filled="f" stroked="f" coordsize="21600,21600" o:gfxdata="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GmqV8/W&#10;AAAACAEAAA8AAAAAAAAAAQAgAAAAIgAAAGRycy9kb3ducmV2LnhtbFBLAQIUABQAAAAIAIdO4kDb&#10;6HiFsAEAADQDAAAOAAAAAAAAAAEAIAAAACUBAABkcnMvZTJvRG9jLnhtbFBLBQYAAAAABgAGAFkB&#10;AAB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   龄：2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theme="minorBidi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爱   好：骑行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theme="minorBidi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45" w:hanging="945" w:hangingChars="450"/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2678430</wp:posOffset>
                </wp:positionH>
                <wp:positionV relativeFrom="paragraph">
                  <wp:posOffset>97155</wp:posOffset>
                </wp:positionV>
                <wp:extent cx="179705" cy="288290"/>
                <wp:effectExtent l="0" t="0" r="0" b="0"/>
                <wp:wrapNone/>
                <wp:docPr id="27" name="自选图形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288290"/>
                        </a:xfrm>
                        <a:prstGeom prst="homePlate">
                          <a:avLst>
                            <a:gd name="adj" fmla="val 25000"/>
                          </a:avLst>
                        </a:prstGeom>
                        <a:solidFill>
                          <a:schemeClr val="tx2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536" o:spid="_x0000_s1026" o:spt="15" type="#_x0000_t15" style="position:absolute;left:0pt;margin-left:210.9pt;margin-top:7.65pt;height:22.7pt;width:14.15pt;z-index:251660288;mso-width-relative:page;mso-height-relative:page;" fillcolor="#1F497D [3215]" filled="t" stroked="f" coordsize="21600,21600" o:gfxdata="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tQJOLZAAAACQEAAA8AAAAAAAAAAQAgAAAA&#10;IgAAAGRycy9kb3ducmV2LnhtbFBLAQIUABQAAAAIAIdO4kC1Vdui0QEAAGIDAAAOAAAAAAAAAAEA&#10;IAAAACgBAABkcnMvZTJvRG9jLnhtbFBLBQYAAAAABgAGAFkBAABrBQAAAAA=&#10;" adj="16200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2580640</wp:posOffset>
                </wp:positionH>
                <wp:positionV relativeFrom="paragraph">
                  <wp:posOffset>17145</wp:posOffset>
                </wp:positionV>
                <wp:extent cx="1431925" cy="396240"/>
                <wp:effectExtent l="0" t="0" r="0" b="0"/>
                <wp:wrapNone/>
                <wp:docPr id="2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2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561"/>
                              <w:rPr>
                                <w:color w:val="323E4F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203.2pt;margin-top:1.35pt;height:31.2pt;width:112.75pt;z-index:251645952;mso-width-relative:page;mso-height-relative:page;" filled="f" stroked="f" coordsize="21600,21600" o:gfxdata="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LYVShdYA&#10;AAAIAQAADwAAAAAAAAABACAAAAAiAAAAZHJzL2Rvd25yZXYueG1sUEsBAhQAFAAAAAgAh07iQAtr&#10;DZ2vAQAAMgMAAA4AAAAAAAAAAQAgAAAAJQEAAGRycy9lMm9Eb2MueG1sUEsFBgAAAAAGAAYAWQEA&#10;AE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ind w:firstLine="561"/>
                        <w:rPr>
                          <w:color w:val="323E4F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8"/>
                          <w:szCs w:val="28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3858260</wp:posOffset>
                </wp:positionH>
                <wp:positionV relativeFrom="paragraph">
                  <wp:posOffset>70485</wp:posOffset>
                </wp:positionV>
                <wp:extent cx="3312160" cy="0"/>
                <wp:effectExtent l="0" t="0" r="21590" b="19050"/>
                <wp:wrapNone/>
                <wp:docPr id="35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216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BFBFB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o:spt="20" style="position:absolute;left:0pt;margin-left:303.8pt;margin-top:5.55pt;height:0pt;width:260.8pt;z-index:251666432;mso-width-relative:page;mso-height-relative:page;" filled="f" stroked="t" coordsize="21600,21600" o:gfxdata="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657yPXAAAACgEAAA8AAAAAAAAA&#10;AQAgAAAAIgAAAGRycy9kb3ducmV2LnhtbFBLAQIUABQAAAAIAIdO4kAG1glg2QEAAJYDAAAOAAAA&#10;AAAAAAEAIAAAACYBAABkcnMvZTJvRG9jLnhtbFBLBQYAAAAABgAGAFkBAABxBQAAAAA=&#10;">
                <v:fill on="f" focussize="0,0"/>
                <v:stroke weight="0.5pt" color="#BFBFBF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margin">
                  <wp:posOffset>2600325</wp:posOffset>
                </wp:positionH>
                <wp:positionV relativeFrom="paragraph">
                  <wp:posOffset>94615</wp:posOffset>
                </wp:positionV>
                <wp:extent cx="4898390" cy="3980815"/>
                <wp:effectExtent l="0" t="0" r="0" b="0"/>
                <wp:wrapNone/>
                <wp:docPr id="7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390" cy="3980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"http://www.cqwu.net/"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u w:val="none"/>
                              </w:rPr>
                              <w:t>http://www.cqwu.net/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u w:val="none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项目：重庆文理学院网站（各个部门学院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42个站点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）网页改版（HTML5响应式）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vue.js+elementUI构建的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cms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站群系统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instrText xml:space="preserve"> HYPERLINK "http://www.dcurt.cn"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http://www.dcurt.cn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德阳城市轨道交通城市学院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instrText xml:space="preserve"> HYPERLINK "http://www.goldsling.com/"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http://www.goldsling.com/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重庆德良科技有限公司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instrText xml:space="preserve"> HYPERLINK "http://www.7ebit.info"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http://www.7ebit.info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7ebit数字资产交易所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微信公众号项目：瀚乐思官网 、老顽固建材，宝镖来了，依默博士商城，贝优其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活动，研学旅游，重庆理工大学年会签到报名公众号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我的博客：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  <w:lang w:val="en-US" w:eastAsia="zh-CN"/>
                              </w:rPr>
                              <w:instrText xml:space="preserve"> HYPERLINK "http://smartwu.ngrok.xiaomiqiu.cn"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  <w:lang w:val="en-US" w:eastAsia="zh-CN"/>
                              </w:rPr>
                              <w:t>http://smartwu.ngrok.xiaomiqiu.cn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  <w:lang w:val="en-US" w:eastAsia="zh-CN"/>
                              </w:rPr>
                              <w:t xml:space="preserve">/#/1/myindex   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  <w:lang w:val="en-US" w:eastAsia="zh-CN"/>
                              </w:rPr>
                              <w:t>后台账号：test   密码：test123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B3838"/>
                                <w:kern w:val="24"/>
                                <w:sz w:val="21"/>
                                <w:lang w:val="en-US" w:eastAsia="zh-CN"/>
                              </w:rPr>
                              <w:t>Ps：由于没钱买服务器使用的内网穿透初次进入有点小慢 ^.^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204.75pt;margin-top:7.45pt;height:313.45pt;width:385.7pt;mso-position-horizontal-relative:margin;z-index:251644928;mso-width-relative:page;mso-height-relative:page;" filled="f" stroked="f" coordsize="21600,21600" o:gfxdata="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mCrc7&#10;1wAAAAsBAAAPAAAAAAAAAAEAIAAAACIAAABkcnMvZG93bnJldi54bWxQSwECFAAUAAAACACHTuJA&#10;BWdGi7ABAAAzAwAADgAAAAAAAAABACAAAAAm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auto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"http://www.cqwu.net/" </w:instrText>
                      </w:r>
                      <w: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u w:val="none"/>
                        </w:rPr>
                        <w:t>http://www.cqwu.net/</w:t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u w:val="none"/>
                        </w:rPr>
                        <w:fldChar w:fldCharType="end"/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auto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>项目：重庆文理学院网站（各个部门学院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42个站点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>）网页改版（HTML5响应式）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auto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>vue.js+elementUI构建的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cms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>站群系统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auto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instrText xml:space="preserve"> HYPERLINK "http://www.dcurt.cn"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>http://www.dcurt.cn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   德阳城市轨道交通城市学院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auto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instrText xml:space="preserve"> HYPERLINK "http://www.goldsling.com/"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http://www.goldsling.com/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重庆德良科技有限公司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auto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instrText xml:space="preserve"> HYPERLINK "http://www.7ebit.info"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http://www.7ebit.info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  <w:t>7ebit数字资产交易所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auto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微信公众号项目：瀚乐思官网 、老顽固建材，宝镖来了，依默博士商城，贝优其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活动，研学旅游，重庆理工大学年会签到报名公众号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auto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我的博客：</w:t>
                      </w: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  <w:lang w:val="en-US" w:eastAsia="zh-CN"/>
                        </w:rPr>
                        <w:instrText xml:space="preserve"> HYPERLINK "http://smartwu.ngrok.xiaomiqiu.cn" </w:instrText>
                      </w: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  <w:lang w:val="en-US" w:eastAsia="zh-CN"/>
                        </w:rPr>
                        <w:t>http://smartwu.ngrok.xiaomiqiu.cn</w:t>
                      </w: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  <w:lang w:val="en-US" w:eastAsia="zh-CN"/>
                        </w:rPr>
                        <w:t xml:space="preserve">/#/1/myindex   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auto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  <w:lang w:val="en-US" w:eastAsia="zh-CN"/>
                        </w:rPr>
                        <w:t>后台账号：test   密码：test123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auto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B3838"/>
                          <w:kern w:val="24"/>
                          <w:sz w:val="21"/>
                          <w:lang w:val="en-US" w:eastAsia="zh-CN"/>
                        </w:rPr>
                        <w:t>Ps：由于没钱买服务器使用的内网穿透初次进入有点小慢 ^.^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tabs>
          <w:tab w:val="left" w:pos="5198"/>
        </w:tabs>
        <w:adjustRightInd w:val="0"/>
        <w:snapToGrid w:val="0"/>
        <w:rPr>
          <w:color w:val="323E4F"/>
          <w:szCs w:val="24"/>
        </w:rPr>
      </w:pPr>
      <w:r>
        <w:rPr>
          <w:rFonts w:hint="eastAsia"/>
          <w:color w:val="323E4F"/>
          <w:szCs w:val="24"/>
        </w:rPr>
        <w:tab/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7EC36D"/>
    <w:multiLevelType w:val="singleLevel"/>
    <w:tmpl w:val="A17EC3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419E4"/>
    <w:rsid w:val="000276D6"/>
    <w:rsid w:val="00035899"/>
    <w:rsid w:val="00047069"/>
    <w:rsid w:val="00052C96"/>
    <w:rsid w:val="00060FCE"/>
    <w:rsid w:val="00081C66"/>
    <w:rsid w:val="00081FD5"/>
    <w:rsid w:val="000B16D9"/>
    <w:rsid w:val="000D2F27"/>
    <w:rsid w:val="0013292C"/>
    <w:rsid w:val="00155B8D"/>
    <w:rsid w:val="0016096B"/>
    <w:rsid w:val="00170250"/>
    <w:rsid w:val="00177E56"/>
    <w:rsid w:val="001A517E"/>
    <w:rsid w:val="001B0EC5"/>
    <w:rsid w:val="00201E33"/>
    <w:rsid w:val="00266660"/>
    <w:rsid w:val="002933B5"/>
    <w:rsid w:val="002D24B4"/>
    <w:rsid w:val="002D410A"/>
    <w:rsid w:val="002D69A9"/>
    <w:rsid w:val="00304FF1"/>
    <w:rsid w:val="0032556C"/>
    <w:rsid w:val="003324AF"/>
    <w:rsid w:val="003369FE"/>
    <w:rsid w:val="00370B3F"/>
    <w:rsid w:val="00381396"/>
    <w:rsid w:val="0038292E"/>
    <w:rsid w:val="0039501B"/>
    <w:rsid w:val="003A637D"/>
    <w:rsid w:val="003A696B"/>
    <w:rsid w:val="003C20FC"/>
    <w:rsid w:val="003C74B6"/>
    <w:rsid w:val="003D3A15"/>
    <w:rsid w:val="00406BFE"/>
    <w:rsid w:val="0047441E"/>
    <w:rsid w:val="004941E0"/>
    <w:rsid w:val="004A0DE3"/>
    <w:rsid w:val="004E3A7C"/>
    <w:rsid w:val="004E770A"/>
    <w:rsid w:val="00514257"/>
    <w:rsid w:val="0053425A"/>
    <w:rsid w:val="00537117"/>
    <w:rsid w:val="00543699"/>
    <w:rsid w:val="00582268"/>
    <w:rsid w:val="005907D8"/>
    <w:rsid w:val="005964A2"/>
    <w:rsid w:val="005E3EF5"/>
    <w:rsid w:val="006062CC"/>
    <w:rsid w:val="00617D8F"/>
    <w:rsid w:val="00621A3F"/>
    <w:rsid w:val="00625575"/>
    <w:rsid w:val="006621E6"/>
    <w:rsid w:val="006A3131"/>
    <w:rsid w:val="006B7412"/>
    <w:rsid w:val="006C01AB"/>
    <w:rsid w:val="006C3A5E"/>
    <w:rsid w:val="006E7268"/>
    <w:rsid w:val="007105B7"/>
    <w:rsid w:val="007230E9"/>
    <w:rsid w:val="00726D8D"/>
    <w:rsid w:val="007406C5"/>
    <w:rsid w:val="007416B5"/>
    <w:rsid w:val="007440E6"/>
    <w:rsid w:val="007838D8"/>
    <w:rsid w:val="007E17AB"/>
    <w:rsid w:val="00811CC5"/>
    <w:rsid w:val="008148BB"/>
    <w:rsid w:val="0082480D"/>
    <w:rsid w:val="00824834"/>
    <w:rsid w:val="00844B3B"/>
    <w:rsid w:val="00853AED"/>
    <w:rsid w:val="008A79D6"/>
    <w:rsid w:val="008B059C"/>
    <w:rsid w:val="008B0B5A"/>
    <w:rsid w:val="008B2A07"/>
    <w:rsid w:val="008D7BBB"/>
    <w:rsid w:val="008F1D6E"/>
    <w:rsid w:val="00903146"/>
    <w:rsid w:val="0090780B"/>
    <w:rsid w:val="00950935"/>
    <w:rsid w:val="009C22A0"/>
    <w:rsid w:val="009C27AC"/>
    <w:rsid w:val="009C5D8F"/>
    <w:rsid w:val="009F1455"/>
    <w:rsid w:val="009F4024"/>
    <w:rsid w:val="00A14121"/>
    <w:rsid w:val="00A31D13"/>
    <w:rsid w:val="00A357C8"/>
    <w:rsid w:val="00A90571"/>
    <w:rsid w:val="00AA6A08"/>
    <w:rsid w:val="00AB17DB"/>
    <w:rsid w:val="00AE38F8"/>
    <w:rsid w:val="00AE43D2"/>
    <w:rsid w:val="00B10F39"/>
    <w:rsid w:val="00B1338A"/>
    <w:rsid w:val="00B42D54"/>
    <w:rsid w:val="00B56A33"/>
    <w:rsid w:val="00BA312C"/>
    <w:rsid w:val="00BA78C0"/>
    <w:rsid w:val="00BA7FA1"/>
    <w:rsid w:val="00BD107F"/>
    <w:rsid w:val="00C25FE7"/>
    <w:rsid w:val="00C30C50"/>
    <w:rsid w:val="00C35CA6"/>
    <w:rsid w:val="00C50E90"/>
    <w:rsid w:val="00C92781"/>
    <w:rsid w:val="00C95EDA"/>
    <w:rsid w:val="00CB7A91"/>
    <w:rsid w:val="00CC16EB"/>
    <w:rsid w:val="00CE04DF"/>
    <w:rsid w:val="00D225C4"/>
    <w:rsid w:val="00D35D56"/>
    <w:rsid w:val="00D55739"/>
    <w:rsid w:val="00D93148"/>
    <w:rsid w:val="00DA5260"/>
    <w:rsid w:val="00DD0985"/>
    <w:rsid w:val="00DD4B0F"/>
    <w:rsid w:val="00DE0674"/>
    <w:rsid w:val="00DE360A"/>
    <w:rsid w:val="00DE7728"/>
    <w:rsid w:val="00E04E32"/>
    <w:rsid w:val="00E14537"/>
    <w:rsid w:val="00E20A63"/>
    <w:rsid w:val="00E2466C"/>
    <w:rsid w:val="00E61BD5"/>
    <w:rsid w:val="00E918FC"/>
    <w:rsid w:val="00EA0B88"/>
    <w:rsid w:val="00EA0D78"/>
    <w:rsid w:val="00EA312B"/>
    <w:rsid w:val="00EA39CA"/>
    <w:rsid w:val="00EB51A6"/>
    <w:rsid w:val="00ED5A77"/>
    <w:rsid w:val="00ED6AD0"/>
    <w:rsid w:val="00EE108E"/>
    <w:rsid w:val="00F222C3"/>
    <w:rsid w:val="00F36A17"/>
    <w:rsid w:val="00F44D8E"/>
    <w:rsid w:val="00F464B2"/>
    <w:rsid w:val="00F51699"/>
    <w:rsid w:val="00F60866"/>
    <w:rsid w:val="00F652E4"/>
    <w:rsid w:val="00F65A30"/>
    <w:rsid w:val="00FC4EB9"/>
    <w:rsid w:val="00FE6DCC"/>
    <w:rsid w:val="022C4495"/>
    <w:rsid w:val="03446791"/>
    <w:rsid w:val="070B3580"/>
    <w:rsid w:val="072D5A40"/>
    <w:rsid w:val="0D583A66"/>
    <w:rsid w:val="0DD9029F"/>
    <w:rsid w:val="172C541F"/>
    <w:rsid w:val="18BA2340"/>
    <w:rsid w:val="1AA80646"/>
    <w:rsid w:val="1B0A6234"/>
    <w:rsid w:val="1BA45AE2"/>
    <w:rsid w:val="1CE0656D"/>
    <w:rsid w:val="1E2307CE"/>
    <w:rsid w:val="206F7579"/>
    <w:rsid w:val="20784891"/>
    <w:rsid w:val="220A6502"/>
    <w:rsid w:val="226258F3"/>
    <w:rsid w:val="23E930FB"/>
    <w:rsid w:val="282F08C6"/>
    <w:rsid w:val="283909C4"/>
    <w:rsid w:val="2AEF41C9"/>
    <w:rsid w:val="2EB524EA"/>
    <w:rsid w:val="2FE57521"/>
    <w:rsid w:val="306C382E"/>
    <w:rsid w:val="32A45DDA"/>
    <w:rsid w:val="32A479F3"/>
    <w:rsid w:val="33F953EB"/>
    <w:rsid w:val="35BC0D63"/>
    <w:rsid w:val="36EC217C"/>
    <w:rsid w:val="37E5412D"/>
    <w:rsid w:val="3B1A659A"/>
    <w:rsid w:val="3BB958F1"/>
    <w:rsid w:val="3BF770DE"/>
    <w:rsid w:val="3C8F2CC0"/>
    <w:rsid w:val="3D2126C2"/>
    <w:rsid w:val="3ED5256B"/>
    <w:rsid w:val="3FD419E4"/>
    <w:rsid w:val="4170005F"/>
    <w:rsid w:val="48425ABB"/>
    <w:rsid w:val="497611B5"/>
    <w:rsid w:val="49D611A8"/>
    <w:rsid w:val="4B891898"/>
    <w:rsid w:val="4C374C55"/>
    <w:rsid w:val="4F34182F"/>
    <w:rsid w:val="50A37FCF"/>
    <w:rsid w:val="50DA4076"/>
    <w:rsid w:val="50E22D05"/>
    <w:rsid w:val="52DD6D49"/>
    <w:rsid w:val="553B7340"/>
    <w:rsid w:val="559A4A07"/>
    <w:rsid w:val="55B15588"/>
    <w:rsid w:val="56FD31B9"/>
    <w:rsid w:val="57731C72"/>
    <w:rsid w:val="578E0EDD"/>
    <w:rsid w:val="5CBA459B"/>
    <w:rsid w:val="5D560728"/>
    <w:rsid w:val="5ED35FB8"/>
    <w:rsid w:val="5F6A50CA"/>
    <w:rsid w:val="60237308"/>
    <w:rsid w:val="60726014"/>
    <w:rsid w:val="60B53039"/>
    <w:rsid w:val="613A05AB"/>
    <w:rsid w:val="6383249D"/>
    <w:rsid w:val="65902FE8"/>
    <w:rsid w:val="6B9B57AE"/>
    <w:rsid w:val="6CDB793C"/>
    <w:rsid w:val="6CFD785C"/>
    <w:rsid w:val="6E980DFD"/>
    <w:rsid w:val="751A1AF7"/>
    <w:rsid w:val="76E11DE3"/>
    <w:rsid w:val="79A56A6E"/>
    <w:rsid w:val="7C590526"/>
    <w:rsid w:val="7E975C31"/>
    <w:rsid w:val="7FB1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customStyle="1" w:styleId="9">
    <w:name w:val="_Style 6"/>
    <w:basedOn w:val="1"/>
    <w:qFormat/>
    <w:uiPriority w:val="99"/>
    <w:pPr>
      <w:ind w:firstLine="420" w:firstLineChars="200"/>
    </w:pPr>
  </w:style>
  <w:style w:type="character" w:customStyle="1" w:styleId="10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11">
    <w:name w:val="页脚 Char"/>
    <w:link w:val="2"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dy\AppData\Roaming\kingsoft\office6\templates\download\&#40664;&#35748;\&#24212;&#23626;&#29983;&#31616;&#21382;-&#20010;&#20154;&#31616;&#21382;&#27714;&#32844;&#31616;&#21382;&#24212;&#23626;&#29983;&#31616;&#21382;361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应届生简历-个人简历求职简历应届生简历361.doc</Template>
  <Company>Microsoft</Company>
  <Pages>1</Pages>
  <Words>10</Words>
  <Characters>59</Characters>
  <Lines>1</Lines>
  <Paragraphs>1</Paragraphs>
  <TotalTime>5</TotalTime>
  <ScaleCrop>false</ScaleCrop>
  <LinksUpToDate>false</LinksUpToDate>
  <CharactersWithSpaces>68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2018-02-02T03:33:00Z</dcterms:created>
  <dc:creator>admin</dc:creator>
  <cp:lastModifiedBy>Administrator</cp:lastModifiedBy>
  <cp:lastPrinted>2017-03-01T08:18:00Z</cp:lastPrinted>
  <dcterms:modified xsi:type="dcterms:W3CDTF">2019-02-26T03:51:26Z</dcterms:modified>
  <dc:subject>www.2jianli.com</dc:subject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_DocHome">
    <vt:i4>-1785863889</vt:i4>
  </property>
  <property fmtid="{D5CDD505-2E9C-101B-9397-08002B2CF9AE}" pid="4" name="KSORubyTemplateID" linkTarget="0">
    <vt:lpwstr>4</vt:lpwstr>
  </property>
</Properties>
</file>